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0D2B6F6" w14:textId="77777777" w:rsidTr="00C151FF">
        <w:trPr>
          <w:trHeight w:val="1425"/>
          <w:jc w:val="center"/>
        </w:trPr>
        <w:sdt>
          <w:sdtPr>
            <w:alias w:val="Invoice:"/>
            <w:tag w:val="Invoice:"/>
            <w:id w:val="-1014992444"/>
            <w:placeholder>
              <w:docPart w:val="2BBE82A30CD14F58A58BA88CCB3B214B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6DB2F5D8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58E5E1A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1BCBE06" w14:textId="75BDCF5F" w:rsidR="00A340F2" w:rsidRDefault="00FB3CF2" w:rsidP="002F5404">
            <w:r>
              <w:rPr>
                <w:noProof/>
                <w:lang w:eastAsia="en-US"/>
              </w:rPr>
              <w:t>{{logo}}</w:t>
            </w:r>
          </w:p>
        </w:tc>
      </w:tr>
      <w:tr w:rsidR="00A340F2" w14:paraId="5B0208BB" w14:textId="77777777" w:rsidTr="00C151FF">
        <w:trPr>
          <w:trHeight w:val="1364"/>
          <w:jc w:val="center"/>
        </w:trPr>
        <w:tc>
          <w:tcPr>
            <w:tcW w:w="3539" w:type="dxa"/>
            <w:hideMark/>
          </w:tcPr>
          <w:p w14:paraId="2EC1B97C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4AA1E2580CC437EA2B72F39DA26E9EA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8F593C7" w14:textId="30BE9B22" w:rsidR="00A340F2" w:rsidRPr="00064E3E" w:rsidRDefault="008E35EE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{{date}}</w:t>
            </w:r>
          </w:p>
        </w:tc>
        <w:tc>
          <w:tcPr>
            <w:tcW w:w="3539" w:type="dxa"/>
            <w:hideMark/>
          </w:tcPr>
          <w:p w14:paraId="60331471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F3728A91CBD04F339342142BA17935A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2A41ECD" w14:textId="083593E8" w:rsidR="00A340F2" w:rsidRPr="00064E3E" w:rsidRDefault="008E35EE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32"/>
                <w:szCs w:val="32"/>
              </w:rPr>
              <w:t>invoice_number</w:t>
            </w:r>
            <w:proofErr w:type="spellEnd"/>
            <w:r>
              <w:rPr>
                <w:rFonts w:cstheme="minorHAnsi"/>
                <w:color w:val="000000" w:themeColor="text1"/>
                <w:sz w:val="32"/>
                <w:szCs w:val="32"/>
              </w:rPr>
              <w:t>}}</w:t>
            </w:r>
          </w:p>
        </w:tc>
        <w:tc>
          <w:tcPr>
            <w:tcW w:w="3539" w:type="dxa"/>
            <w:hideMark/>
          </w:tcPr>
          <w:p w14:paraId="0D3E5998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3A67229A4A1549A19AA72F1BB09A8E5F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2324EF6E" w14:textId="569CE6D5" w:rsidR="00A340F2" w:rsidRPr="00EC16CD" w:rsidRDefault="008E35EE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company_address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}}</w:t>
            </w:r>
          </w:p>
        </w:tc>
      </w:tr>
      <w:tr w:rsidR="00A340F2" w14:paraId="35F6205C" w14:textId="77777777" w:rsidTr="00C151FF">
        <w:trPr>
          <w:trHeight w:val="2215"/>
          <w:jc w:val="center"/>
        </w:trPr>
        <w:tc>
          <w:tcPr>
            <w:tcW w:w="3539" w:type="dxa"/>
            <w:hideMark/>
          </w:tcPr>
          <w:p w14:paraId="7815C97E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411A12CAE56E47728194DF854F41ABD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9920C41" w14:textId="2F7B3B94" w:rsidR="00A340F2" w:rsidRDefault="008E35EE" w:rsidP="002F5404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invoice_to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3539" w:type="dxa"/>
          </w:tcPr>
          <w:p w14:paraId="42ECD5B5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2CF4E28" w14:textId="674BC4BF" w:rsidR="00A340F2" w:rsidRDefault="00A340F2" w:rsidP="002F5404">
            <w:pPr>
              <w:jc w:val="center"/>
            </w:pPr>
          </w:p>
        </w:tc>
      </w:tr>
    </w:tbl>
    <w:p w14:paraId="3E443C5E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59BD62A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ACCBEE9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EB9A845FD7AF4C6E913191F6D34DACDC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BC4C589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BB338E13C8BE47D09C6B6F49784B7159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102D56601C654EB49D46DFFB276BF228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46DB114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5D31C773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69A06891C51548AA8E8F82E8139B4B26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70CF7DE6" w14:textId="77777777" w:rsidTr="00B727BE">
        <w:trPr>
          <w:trHeight w:hRule="exact" w:val="403"/>
        </w:trPr>
        <w:tc>
          <w:tcPr>
            <w:tcW w:w="2092" w:type="dxa"/>
          </w:tcPr>
          <w:p w14:paraId="517DFB94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692939F9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710FC8B13D4A40DA93426CB5C4F4DD0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6DA20429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B8678A6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1408EA9A" w14:textId="77777777" w:rsidR="000E7C40" w:rsidRDefault="000E7C40"/>
    <w:p w14:paraId="351CC500" w14:textId="77777777" w:rsidR="000E7C40" w:rsidRDefault="000E7C40"/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226D6A80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C2583B5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4419E809A454AAEA06EE49D481E58EF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63AA233" w14:textId="0656C005" w:rsidR="00A340F2" w:rsidRDefault="008E35EE" w:rsidP="002F5404">
            <w:pPr>
              <w:jc w:val="right"/>
            </w:pPr>
            <w:r>
              <w:t>{{amount}}</w:t>
            </w:r>
          </w:p>
        </w:tc>
      </w:tr>
      <w:tr w:rsidR="00A340F2" w14:paraId="4AF73681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D17A6BA3F1A948559792D22F21B819F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5A9B808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A9E6E39" w14:textId="77777777" w:rsidR="00A340F2" w:rsidRDefault="00A340F2" w:rsidP="002F5404">
            <w:pPr>
              <w:jc w:val="right"/>
            </w:pPr>
          </w:p>
        </w:tc>
      </w:tr>
      <w:tr w:rsidR="00A340F2" w14:paraId="0AC0AECF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B4A4C213D77C43D699062905BA91E4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8F2DCB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80B0B62" w14:textId="0A19E22F" w:rsidR="00A340F2" w:rsidRDefault="008E35EE" w:rsidP="002F5404">
            <w:pPr>
              <w:jc w:val="right"/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14:paraId="1CFEE683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AB3BB" w14:textId="77777777" w:rsidR="0045185A" w:rsidRDefault="0045185A">
      <w:pPr>
        <w:spacing w:line="240" w:lineRule="auto"/>
      </w:pPr>
      <w:r>
        <w:separator/>
      </w:r>
    </w:p>
    <w:p w14:paraId="71FDC281" w14:textId="77777777" w:rsidR="0045185A" w:rsidRDefault="0045185A"/>
  </w:endnote>
  <w:endnote w:type="continuationSeparator" w:id="0">
    <w:p w14:paraId="5828B967" w14:textId="77777777" w:rsidR="0045185A" w:rsidRDefault="0045185A">
      <w:pPr>
        <w:spacing w:line="240" w:lineRule="auto"/>
      </w:pPr>
      <w:r>
        <w:continuationSeparator/>
      </w:r>
    </w:p>
    <w:p w14:paraId="2D5D8B12" w14:textId="77777777" w:rsidR="0045185A" w:rsidRDefault="004518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8827" w14:textId="77777777" w:rsidR="007201A7" w:rsidRDefault="007201A7">
    <w:pPr>
      <w:pStyle w:val="Footer"/>
    </w:pPr>
  </w:p>
  <w:p w14:paraId="2D6B27F2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7E9F8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C6045B" wp14:editId="1BA1F638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46DE7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6045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446DE7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FABCC" w14:textId="77777777" w:rsidR="0045185A" w:rsidRDefault="0045185A">
      <w:pPr>
        <w:spacing w:line="240" w:lineRule="auto"/>
      </w:pPr>
      <w:r>
        <w:separator/>
      </w:r>
    </w:p>
    <w:p w14:paraId="257EA660" w14:textId="77777777" w:rsidR="0045185A" w:rsidRDefault="0045185A"/>
  </w:footnote>
  <w:footnote w:type="continuationSeparator" w:id="0">
    <w:p w14:paraId="45BD70A6" w14:textId="77777777" w:rsidR="0045185A" w:rsidRDefault="0045185A">
      <w:pPr>
        <w:spacing w:line="240" w:lineRule="auto"/>
      </w:pPr>
      <w:r>
        <w:continuationSeparator/>
      </w:r>
    </w:p>
    <w:p w14:paraId="0F977490" w14:textId="77777777" w:rsidR="0045185A" w:rsidRDefault="004518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4BAB" w14:textId="77777777" w:rsidR="007201A7" w:rsidRDefault="007201A7"/>
  <w:p w14:paraId="280BA70E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621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A7BF84" wp14:editId="4B6B0C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6F900C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A7BF8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F6F900C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43652">
    <w:abstractNumId w:val="9"/>
  </w:num>
  <w:num w:numId="2" w16cid:durableId="1589340752">
    <w:abstractNumId w:val="7"/>
  </w:num>
  <w:num w:numId="3" w16cid:durableId="1422530928">
    <w:abstractNumId w:val="6"/>
  </w:num>
  <w:num w:numId="4" w16cid:durableId="1764568819">
    <w:abstractNumId w:val="5"/>
  </w:num>
  <w:num w:numId="5" w16cid:durableId="2065638537">
    <w:abstractNumId w:val="4"/>
  </w:num>
  <w:num w:numId="6" w16cid:durableId="765689383">
    <w:abstractNumId w:val="8"/>
  </w:num>
  <w:num w:numId="7" w16cid:durableId="1986085434">
    <w:abstractNumId w:val="3"/>
  </w:num>
  <w:num w:numId="8" w16cid:durableId="1125857090">
    <w:abstractNumId w:val="2"/>
  </w:num>
  <w:num w:numId="9" w16cid:durableId="1065949974">
    <w:abstractNumId w:val="1"/>
  </w:num>
  <w:num w:numId="10" w16cid:durableId="13960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92"/>
    <w:rsid w:val="000319E3"/>
    <w:rsid w:val="0005415C"/>
    <w:rsid w:val="00064E3E"/>
    <w:rsid w:val="00077551"/>
    <w:rsid w:val="000A0166"/>
    <w:rsid w:val="000A6E91"/>
    <w:rsid w:val="000E7C40"/>
    <w:rsid w:val="001565F8"/>
    <w:rsid w:val="001817A4"/>
    <w:rsid w:val="001A035C"/>
    <w:rsid w:val="001D1771"/>
    <w:rsid w:val="0020743A"/>
    <w:rsid w:val="002141A3"/>
    <w:rsid w:val="002400DD"/>
    <w:rsid w:val="002450DA"/>
    <w:rsid w:val="00263E3B"/>
    <w:rsid w:val="00264280"/>
    <w:rsid w:val="002A107B"/>
    <w:rsid w:val="002A4FD9"/>
    <w:rsid w:val="002B06E9"/>
    <w:rsid w:val="002E589C"/>
    <w:rsid w:val="002E7603"/>
    <w:rsid w:val="002F5404"/>
    <w:rsid w:val="00316D06"/>
    <w:rsid w:val="003B2C8F"/>
    <w:rsid w:val="003D23A0"/>
    <w:rsid w:val="0045185A"/>
    <w:rsid w:val="004858C9"/>
    <w:rsid w:val="004870D2"/>
    <w:rsid w:val="004A10E9"/>
    <w:rsid w:val="004A6D08"/>
    <w:rsid w:val="005E394D"/>
    <w:rsid w:val="0060054E"/>
    <w:rsid w:val="00662DFA"/>
    <w:rsid w:val="006B4542"/>
    <w:rsid w:val="006F038A"/>
    <w:rsid w:val="0071613F"/>
    <w:rsid w:val="007201A7"/>
    <w:rsid w:val="00755568"/>
    <w:rsid w:val="00756B72"/>
    <w:rsid w:val="007B4FC5"/>
    <w:rsid w:val="007E0DF2"/>
    <w:rsid w:val="007E1D3F"/>
    <w:rsid w:val="00807BA3"/>
    <w:rsid w:val="00865DB9"/>
    <w:rsid w:val="0089202B"/>
    <w:rsid w:val="008B061B"/>
    <w:rsid w:val="008B5297"/>
    <w:rsid w:val="008E35EE"/>
    <w:rsid w:val="009078F5"/>
    <w:rsid w:val="009415D1"/>
    <w:rsid w:val="00947F34"/>
    <w:rsid w:val="009A24E5"/>
    <w:rsid w:val="009D3F3C"/>
    <w:rsid w:val="00A340F2"/>
    <w:rsid w:val="00A36725"/>
    <w:rsid w:val="00B66C63"/>
    <w:rsid w:val="00B727BE"/>
    <w:rsid w:val="00B85237"/>
    <w:rsid w:val="00BC4A92"/>
    <w:rsid w:val="00C151FF"/>
    <w:rsid w:val="00C87281"/>
    <w:rsid w:val="00CE3710"/>
    <w:rsid w:val="00CF2287"/>
    <w:rsid w:val="00D33124"/>
    <w:rsid w:val="00D73210"/>
    <w:rsid w:val="00E3659A"/>
    <w:rsid w:val="00EB63A0"/>
    <w:rsid w:val="00EC16CD"/>
    <w:rsid w:val="00F31C16"/>
    <w:rsid w:val="00F571E7"/>
    <w:rsid w:val="00F65B05"/>
    <w:rsid w:val="00FB3CF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8DF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t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BE82A30CD14F58A58BA88CCB3B2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E3B9-F77C-44DD-A5A8-469EA4C477EC}"/>
      </w:docPartPr>
      <w:docPartBody>
        <w:p w:rsidR="00C02DF5" w:rsidRDefault="00000000">
          <w:pPr>
            <w:pStyle w:val="2BBE82A30CD14F58A58BA88CCB3B214B"/>
          </w:pPr>
          <w:r w:rsidRPr="00064E3E">
            <w:t>INVOICe</w:t>
          </w:r>
        </w:p>
      </w:docPartBody>
    </w:docPart>
    <w:docPart>
      <w:docPartPr>
        <w:name w:val="04AA1E2580CC437EA2B72F39DA26E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80426-FCB5-4E21-995B-220BEE860F21}"/>
      </w:docPartPr>
      <w:docPartBody>
        <w:p w:rsidR="00C02DF5" w:rsidRDefault="00000000">
          <w:pPr>
            <w:pStyle w:val="04AA1E2580CC437EA2B72F39DA26E9EA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F3728A91CBD04F339342142BA1793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E72A-0F34-404C-A2F6-C33EF2807C97}"/>
      </w:docPartPr>
      <w:docPartBody>
        <w:p w:rsidR="00C02DF5" w:rsidRDefault="00000000">
          <w:pPr>
            <w:pStyle w:val="F3728A91CBD04F339342142BA17935A9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A67229A4A1549A19AA72F1BB09A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8E769-9F01-4B86-B066-FFA303BA8459}"/>
      </w:docPartPr>
      <w:docPartBody>
        <w:p w:rsidR="00C02DF5" w:rsidRDefault="00000000">
          <w:pPr>
            <w:pStyle w:val="3A67229A4A1549A19AA72F1BB09A8E5F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411A12CAE56E47728194DF854F41A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51F0-BDF1-4BC4-AB46-17A9EE5C52AA}"/>
      </w:docPartPr>
      <w:docPartBody>
        <w:p w:rsidR="00C02DF5" w:rsidRDefault="00000000">
          <w:pPr>
            <w:pStyle w:val="411A12CAE56E47728194DF854F41ABDE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EB9A845FD7AF4C6E913191F6D34DA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DE66-A3FB-488B-9625-6B6BB38F36DE}"/>
      </w:docPartPr>
      <w:docPartBody>
        <w:p w:rsidR="00C02DF5" w:rsidRDefault="00000000">
          <w:pPr>
            <w:pStyle w:val="EB9A845FD7AF4C6E913191F6D34DACDC"/>
          </w:pPr>
          <w:r>
            <w:t>SALESPERSON</w:t>
          </w:r>
        </w:p>
      </w:docPartBody>
    </w:docPart>
    <w:docPart>
      <w:docPartPr>
        <w:name w:val="BB338E13C8BE47D09C6B6F49784B7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5C847-C8CB-4C96-B5AF-A0CB74D871DD}"/>
      </w:docPartPr>
      <w:docPartBody>
        <w:p w:rsidR="00C02DF5" w:rsidRDefault="00000000">
          <w:pPr>
            <w:pStyle w:val="BB338E13C8BE47D09C6B6F49784B7159"/>
          </w:pPr>
          <w:r>
            <w:t>Job</w:t>
          </w:r>
        </w:p>
      </w:docPartBody>
    </w:docPart>
    <w:docPart>
      <w:docPartPr>
        <w:name w:val="102D56601C654EB49D46DFFB276B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57ED3-9910-4D9F-8D8C-572BCBF813C2}"/>
      </w:docPartPr>
      <w:docPartBody>
        <w:p w:rsidR="00C02DF5" w:rsidRDefault="00000000">
          <w:pPr>
            <w:pStyle w:val="102D56601C654EB49D46DFFB276BF228"/>
          </w:pPr>
          <w:r>
            <w:t>Payment Terms</w:t>
          </w:r>
        </w:p>
      </w:docPartBody>
    </w:docPart>
    <w:docPart>
      <w:docPartPr>
        <w:name w:val="69A06891C51548AA8E8F82E8139B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5496-98A7-4E7B-925C-6738E2133621}"/>
      </w:docPartPr>
      <w:docPartBody>
        <w:p w:rsidR="00C02DF5" w:rsidRDefault="00000000">
          <w:pPr>
            <w:pStyle w:val="69A06891C51548AA8E8F82E8139B4B26"/>
          </w:pPr>
          <w:r>
            <w:t>Due date</w:t>
          </w:r>
        </w:p>
      </w:docPartBody>
    </w:docPart>
    <w:docPart>
      <w:docPartPr>
        <w:name w:val="710FC8B13D4A40DA93426CB5C4F4D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F49B8-5864-4EEE-AB78-BA5A2C12BE8B}"/>
      </w:docPartPr>
      <w:docPartBody>
        <w:p w:rsidR="00C02DF5" w:rsidRDefault="00000000">
          <w:pPr>
            <w:pStyle w:val="710FC8B13D4A40DA93426CB5C4F4DD03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C4419E809A454AAEA06EE49D481E5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0338E-9E26-4188-ACBB-9E7791F28D9F}"/>
      </w:docPartPr>
      <w:docPartBody>
        <w:p w:rsidR="00C02DF5" w:rsidRDefault="00000000">
          <w:pPr>
            <w:pStyle w:val="C4419E809A454AAEA06EE49D481E58EF"/>
          </w:pPr>
          <w:r>
            <w:rPr>
              <w:sz w:val="24"/>
            </w:rPr>
            <w:t>Subtotal</w:t>
          </w:r>
        </w:p>
      </w:docPartBody>
    </w:docPart>
    <w:docPart>
      <w:docPartPr>
        <w:name w:val="D17A6BA3F1A948559792D22F21B81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B4BF-A0E9-4578-8C39-7D330CE0F2DB}"/>
      </w:docPartPr>
      <w:docPartBody>
        <w:p w:rsidR="00C02DF5" w:rsidRDefault="00000000">
          <w:pPr>
            <w:pStyle w:val="D17A6BA3F1A948559792D22F21B819F4"/>
          </w:pPr>
          <w:r>
            <w:rPr>
              <w:sz w:val="24"/>
            </w:rPr>
            <w:t>Sales Tax</w:t>
          </w:r>
        </w:p>
      </w:docPartBody>
    </w:docPart>
    <w:docPart>
      <w:docPartPr>
        <w:name w:val="B4A4C213D77C43D699062905BA91E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9E27-DC5D-4370-9705-CAFF212A571A}"/>
      </w:docPartPr>
      <w:docPartBody>
        <w:p w:rsidR="00C02DF5" w:rsidRDefault="00000000">
          <w:pPr>
            <w:pStyle w:val="B4A4C213D77C43D699062905BA91E4CB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41"/>
    <w:rsid w:val="000319E3"/>
    <w:rsid w:val="00034E24"/>
    <w:rsid w:val="0005415C"/>
    <w:rsid w:val="000A0166"/>
    <w:rsid w:val="000A3A87"/>
    <w:rsid w:val="003B2C8F"/>
    <w:rsid w:val="0063741F"/>
    <w:rsid w:val="007B26BE"/>
    <w:rsid w:val="009A24E5"/>
    <w:rsid w:val="00AF1841"/>
    <w:rsid w:val="00B85237"/>
    <w:rsid w:val="00C02DF5"/>
    <w:rsid w:val="00D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BE82A30CD14F58A58BA88CCB3B214B">
    <w:name w:val="2BBE82A30CD14F58A58BA88CCB3B214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 w:bidi="ar-SA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 w:bidi="ar-SA"/>
      <w14:ligatures w14:val="none"/>
    </w:rPr>
  </w:style>
  <w:style w:type="paragraph" w:customStyle="1" w:styleId="04AA1E2580CC437EA2B72F39DA26E9EA">
    <w:name w:val="04AA1E2580CC437EA2B72F39DA26E9EA"/>
  </w:style>
  <w:style w:type="paragraph" w:customStyle="1" w:styleId="F3728A91CBD04F339342142BA17935A9">
    <w:name w:val="F3728A91CBD04F339342142BA17935A9"/>
  </w:style>
  <w:style w:type="paragraph" w:customStyle="1" w:styleId="3A67229A4A1549A19AA72F1BB09A8E5F">
    <w:name w:val="3A67229A4A1549A19AA72F1BB09A8E5F"/>
  </w:style>
  <w:style w:type="paragraph" w:customStyle="1" w:styleId="411A12CAE56E47728194DF854F41ABDE">
    <w:name w:val="411A12CAE56E47728194DF854F41ABDE"/>
  </w:style>
  <w:style w:type="paragraph" w:customStyle="1" w:styleId="EB9A845FD7AF4C6E913191F6D34DACDC">
    <w:name w:val="EB9A845FD7AF4C6E913191F6D34DACDC"/>
  </w:style>
  <w:style w:type="paragraph" w:customStyle="1" w:styleId="BB338E13C8BE47D09C6B6F49784B7159">
    <w:name w:val="BB338E13C8BE47D09C6B6F49784B7159"/>
  </w:style>
  <w:style w:type="paragraph" w:customStyle="1" w:styleId="102D56601C654EB49D46DFFB276BF228">
    <w:name w:val="102D56601C654EB49D46DFFB276BF228"/>
  </w:style>
  <w:style w:type="paragraph" w:customStyle="1" w:styleId="69A06891C51548AA8E8F82E8139B4B26">
    <w:name w:val="69A06891C51548AA8E8F82E8139B4B26"/>
  </w:style>
  <w:style w:type="paragraph" w:customStyle="1" w:styleId="710FC8B13D4A40DA93426CB5C4F4DD03">
    <w:name w:val="710FC8B13D4A40DA93426CB5C4F4DD03"/>
  </w:style>
  <w:style w:type="paragraph" w:customStyle="1" w:styleId="26B91CE55649499BA320141C32777C1D">
    <w:name w:val="26B91CE55649499BA320141C32777C1D"/>
  </w:style>
  <w:style w:type="paragraph" w:customStyle="1" w:styleId="DF5B8C325F9A4A3AA1DD1D26074E0C24">
    <w:name w:val="DF5B8C325F9A4A3AA1DD1D26074E0C24"/>
  </w:style>
  <w:style w:type="paragraph" w:customStyle="1" w:styleId="0619D5EC865E43C8A802EFF574556E41">
    <w:name w:val="0619D5EC865E43C8A802EFF574556E41"/>
  </w:style>
  <w:style w:type="paragraph" w:customStyle="1" w:styleId="DE2961250BA44452862CC1971B1A26FC">
    <w:name w:val="DE2961250BA44452862CC1971B1A26FC"/>
  </w:style>
  <w:style w:type="paragraph" w:customStyle="1" w:styleId="78F439BD3982450A9792F8BCA0B3CCDD">
    <w:name w:val="78F439BD3982450A9792F8BCA0B3CCDD"/>
  </w:style>
  <w:style w:type="paragraph" w:customStyle="1" w:styleId="69CDE096F08F4892ACD90FFEDE8848F9">
    <w:name w:val="69CDE096F08F4892ACD90FFEDE8848F9"/>
  </w:style>
  <w:style w:type="paragraph" w:customStyle="1" w:styleId="86315C41825E4905A2C54FE5F5DDFA2F">
    <w:name w:val="86315C41825E4905A2C54FE5F5DDFA2F"/>
  </w:style>
  <w:style w:type="paragraph" w:customStyle="1" w:styleId="5EEDDB133FCF4D9AB4DCD3BC5E0F4598">
    <w:name w:val="5EEDDB133FCF4D9AB4DCD3BC5E0F4598"/>
  </w:style>
  <w:style w:type="paragraph" w:customStyle="1" w:styleId="210A3226108649EF96703FDE1AA90262">
    <w:name w:val="210A3226108649EF96703FDE1AA90262"/>
  </w:style>
  <w:style w:type="paragraph" w:customStyle="1" w:styleId="1E0F1A372B8A4FF29F958DF04531F97A">
    <w:name w:val="1E0F1A372B8A4FF29F958DF04531F97A"/>
  </w:style>
  <w:style w:type="paragraph" w:customStyle="1" w:styleId="E3519E8496E64F6BBCE3CDA01A8DFABE">
    <w:name w:val="E3519E8496E64F6BBCE3CDA01A8DFABE"/>
  </w:style>
  <w:style w:type="paragraph" w:customStyle="1" w:styleId="F1287D3AE037415E84A4557A50B466C9">
    <w:name w:val="F1287D3AE037415E84A4557A50B466C9"/>
  </w:style>
  <w:style w:type="paragraph" w:customStyle="1" w:styleId="41778A5DF98B45F5AF18382D1BC7C467">
    <w:name w:val="41778A5DF98B45F5AF18382D1BC7C467"/>
  </w:style>
  <w:style w:type="paragraph" w:customStyle="1" w:styleId="CB88C787833943C8BACA05FF77BE1C36">
    <w:name w:val="CB88C787833943C8BACA05FF77BE1C36"/>
  </w:style>
  <w:style w:type="paragraph" w:customStyle="1" w:styleId="43EF5745D93949F885F05C06F477C30F">
    <w:name w:val="43EF5745D93949F885F05C06F477C30F"/>
  </w:style>
  <w:style w:type="paragraph" w:customStyle="1" w:styleId="85B1C03239AE4D4A9575D9FCF2E5299B">
    <w:name w:val="85B1C03239AE4D4A9575D9FCF2E5299B"/>
  </w:style>
  <w:style w:type="paragraph" w:customStyle="1" w:styleId="AFD2B84829CC4A4683EA08840AD87D93">
    <w:name w:val="AFD2B84829CC4A4683EA08840AD87D93"/>
  </w:style>
  <w:style w:type="paragraph" w:customStyle="1" w:styleId="72E298E178704CBF91488F84D50BEE1D">
    <w:name w:val="72E298E178704CBF91488F84D50BEE1D"/>
  </w:style>
  <w:style w:type="paragraph" w:customStyle="1" w:styleId="378B0FD168074805B166EBDFBA9B2397">
    <w:name w:val="378B0FD168074805B166EBDFBA9B2397"/>
  </w:style>
  <w:style w:type="paragraph" w:customStyle="1" w:styleId="4C31CDB1C8EA467693C9C0E589C6DBCD">
    <w:name w:val="4C31CDB1C8EA467693C9C0E589C6DBCD"/>
  </w:style>
  <w:style w:type="paragraph" w:customStyle="1" w:styleId="5E39D9D0900A433ABDA44D118F93DE29">
    <w:name w:val="5E39D9D0900A433ABDA44D118F93DE29"/>
  </w:style>
  <w:style w:type="paragraph" w:customStyle="1" w:styleId="E2632F6EC9FD4D9B8AAFA6053A0E2771">
    <w:name w:val="E2632F6EC9FD4D9B8AAFA6053A0E2771"/>
  </w:style>
  <w:style w:type="paragraph" w:customStyle="1" w:styleId="A11B5F84122346119B4D7411806F33D1">
    <w:name w:val="A11B5F84122346119B4D7411806F33D1"/>
  </w:style>
  <w:style w:type="paragraph" w:customStyle="1" w:styleId="FF1DFF577CD04328B1C4A924921DB33E">
    <w:name w:val="FF1DFF577CD04328B1C4A924921DB33E"/>
  </w:style>
  <w:style w:type="paragraph" w:customStyle="1" w:styleId="56DF847DD012483D90E105EE6A091F13">
    <w:name w:val="56DF847DD012483D90E105EE6A091F13"/>
  </w:style>
  <w:style w:type="paragraph" w:customStyle="1" w:styleId="79B8B174907E40329545CA17380EE8AF">
    <w:name w:val="79B8B174907E40329545CA17380EE8AF"/>
  </w:style>
  <w:style w:type="paragraph" w:customStyle="1" w:styleId="2678B31ED3F64876877F7DEA0ECAA0E3">
    <w:name w:val="2678B31ED3F64876877F7DEA0ECAA0E3"/>
  </w:style>
  <w:style w:type="paragraph" w:customStyle="1" w:styleId="63FB295E41BC419E800A0B9D22982D11">
    <w:name w:val="63FB295E41BC419E800A0B9D22982D11"/>
  </w:style>
  <w:style w:type="paragraph" w:customStyle="1" w:styleId="C4419E809A454AAEA06EE49D481E58EF">
    <w:name w:val="C4419E809A454AAEA06EE49D481E58EF"/>
  </w:style>
  <w:style w:type="paragraph" w:customStyle="1" w:styleId="D17A6BA3F1A948559792D22F21B819F4">
    <w:name w:val="D17A6BA3F1A948559792D22F21B819F4"/>
  </w:style>
  <w:style w:type="paragraph" w:customStyle="1" w:styleId="B4A4C213D77C43D699062905BA91E4CB">
    <w:name w:val="B4A4C213D77C43D699062905BA91E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2024-06-21T04:59:00Z</dcterms:created>
  <dcterms:modified xsi:type="dcterms:W3CDTF">2024-06-22T05:00:00Z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